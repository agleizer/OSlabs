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7C6B" w14:textId="77777777" w:rsidR="007F4EC8" w:rsidRDefault="007E68B2">
      <w:pPr>
        <w:pStyle w:val="Title"/>
        <w:jc w:val="center"/>
      </w:pPr>
      <w:r>
        <w:t xml:space="preserve">Lista de Exercícios Práticos </w:t>
      </w:r>
    </w:p>
    <w:p w14:paraId="51557C6C" w14:textId="77777777" w:rsidR="007F4EC8" w:rsidRDefault="007E68B2">
      <w:pPr>
        <w:pStyle w:val="Title"/>
        <w:jc w:val="center"/>
        <w:rPr>
          <w:b/>
          <w:bCs/>
        </w:rPr>
      </w:pPr>
      <w:r>
        <w:rPr>
          <w:b/>
          <w:bCs/>
        </w:rPr>
        <w:t>Criação de Processos</w:t>
      </w:r>
    </w:p>
    <w:p w14:paraId="51557C6F" w14:textId="6950D3D9" w:rsidR="007F4EC8" w:rsidRDefault="007E68B2" w:rsidP="007E68B2">
      <w:pPr>
        <w:pStyle w:val="Subtitle"/>
        <w:jc w:val="center"/>
      </w:pPr>
      <w:r>
        <w:rPr>
          <w:rFonts w:ascii="Segoe UI Emoji" w:eastAsia="Segoe UI Emoji" w:hAnsi="Segoe UI Emoji" w:cs="Segoe UI Emoji"/>
        </w:rPr>
        <w:t>💻</w:t>
      </w:r>
      <w:r>
        <w:t xml:space="preserve"> Laboratório de Sistemas Operacionais</w:t>
      </w:r>
    </w:p>
    <w:p w14:paraId="51557C70" w14:textId="77777777" w:rsidR="007F4EC8" w:rsidRDefault="007F4EC8"/>
    <w:p w14:paraId="51557C71" w14:textId="77777777" w:rsidR="007F4EC8" w:rsidRDefault="007E68B2">
      <w:pPr>
        <w:pStyle w:val="Heading2"/>
        <w:rPr>
          <w:color w:val="auto"/>
        </w:rPr>
      </w:pPr>
      <w:r>
        <w:rPr>
          <w:color w:val="auto"/>
        </w:rPr>
        <w:t>Introdução</w:t>
      </w:r>
    </w:p>
    <w:p w14:paraId="51557C72" w14:textId="77777777" w:rsidR="007F4EC8" w:rsidRDefault="007E68B2">
      <w:pPr>
        <w:jc w:val="both"/>
      </w:pPr>
      <w:r>
        <w:t xml:space="preserve">Neste laboratório, você irá praticar a criação e o gerenciamento de processos em um sistema </w:t>
      </w:r>
      <w:r>
        <w:t xml:space="preserve">operacional utilizando as chamadas de sistema fork(), wait(), e exec(). </w:t>
      </w:r>
    </w:p>
    <w:p w14:paraId="51557C73" w14:textId="77777777" w:rsidR="007F4EC8" w:rsidRDefault="007E68B2">
      <w:pPr>
        <w:jc w:val="both"/>
      </w:pPr>
      <w:r>
        <w:t>Essas chamadas são essenciais para a criação de novos processos, a sincronização entre processos pai e filho, e a substituição do código de um processo em execução por um novo programa.</w:t>
      </w:r>
    </w:p>
    <w:p w14:paraId="51557C74" w14:textId="77777777" w:rsidR="007F4EC8" w:rsidRDefault="007E68B2">
      <w:pPr>
        <w:numPr>
          <w:ilvl w:val="0"/>
          <w:numId w:val="1"/>
        </w:numPr>
        <w:tabs>
          <w:tab w:val="left" w:pos="0"/>
          <w:tab w:val="left" w:pos="360"/>
        </w:tabs>
        <w:jc w:val="both"/>
      </w:pPr>
      <w:r>
        <w:rPr>
          <w:b/>
          <w:bCs/>
        </w:rPr>
        <w:t>Criação de Processos</w:t>
      </w:r>
      <w:r>
        <w:t xml:space="preserve">: Você irá utilizar a chamada </w:t>
      </w:r>
      <w:r>
        <w:rPr>
          <w:b/>
          <w:bCs/>
        </w:rPr>
        <w:t>fork()</w:t>
      </w:r>
      <w:r>
        <w:t xml:space="preserve"> para criar novos processos. Quando fork() é chamado, o processo atual (processo pai) cria um novo processo (processo filho), que é uma cópia praticamente idêntica do pai.</w:t>
      </w:r>
    </w:p>
    <w:p w14:paraId="51557C75" w14:textId="77777777" w:rsidR="007F4EC8" w:rsidRDefault="007E68B2">
      <w:pPr>
        <w:numPr>
          <w:ilvl w:val="0"/>
          <w:numId w:val="1"/>
        </w:numPr>
        <w:tabs>
          <w:tab w:val="left" w:pos="0"/>
          <w:tab w:val="left" w:pos="360"/>
        </w:tabs>
        <w:jc w:val="both"/>
      </w:pPr>
      <w:r>
        <w:rPr>
          <w:b/>
          <w:bCs/>
        </w:rPr>
        <w:t>Sincronização</w:t>
      </w:r>
      <w:r>
        <w:t>: A chamada wait() irá garantir que o processo pai aguarde a conclusão do processo filho antes de continuar sua execução.</w:t>
      </w:r>
    </w:p>
    <w:p w14:paraId="51557C76" w14:textId="77777777" w:rsidR="007F4EC8" w:rsidRDefault="007E68B2">
      <w:pPr>
        <w:numPr>
          <w:ilvl w:val="0"/>
          <w:numId w:val="1"/>
        </w:numPr>
        <w:tabs>
          <w:tab w:val="left" w:pos="0"/>
          <w:tab w:val="left" w:pos="360"/>
        </w:tabs>
        <w:jc w:val="both"/>
      </w:pPr>
      <w:r>
        <w:rPr>
          <w:b/>
          <w:bCs/>
        </w:rPr>
        <w:t>Substituição de Processos</w:t>
      </w:r>
      <w:r>
        <w:t>: Por fim, a chamada exec() (e suas variantes) pode ser usada para substituir o processo filho por um novo programa, permitindo que o filho execute comandos diferentes do pai</w:t>
      </w:r>
    </w:p>
    <w:p w14:paraId="51557C77" w14:textId="77777777" w:rsidR="007F4EC8" w:rsidRDefault="007F4EC8">
      <w:pPr>
        <w:jc w:val="both"/>
      </w:pPr>
    </w:p>
    <w:p w14:paraId="51557C78" w14:textId="77777777" w:rsidR="007F4EC8" w:rsidRDefault="007E68B2">
      <w:pPr>
        <w:pStyle w:val="Heading2"/>
        <w:rPr>
          <w:color w:val="auto"/>
        </w:rPr>
      </w:pPr>
      <w:r>
        <w:rPr>
          <w:color w:val="auto"/>
        </w:rPr>
        <w:t>Recursos Auxiliares</w:t>
      </w:r>
    </w:p>
    <w:p w14:paraId="51557C79" w14:textId="77777777" w:rsidR="007F4EC8" w:rsidRDefault="007E68B2">
      <w:pPr>
        <w:rPr>
          <w:b/>
          <w:bCs/>
        </w:rPr>
      </w:pPr>
      <w:r>
        <w:rPr>
          <w:b/>
          <w:bCs/>
        </w:rPr>
        <w:t>Bibliotecas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7F4EC8" w:rsidRPr="007E68B2" w14:paraId="51557C7E" w14:textId="77777777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7C7A" w14:textId="77777777" w:rsidR="007F4EC8" w:rsidRPr="007E68B2" w:rsidRDefault="007E68B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E68B2">
              <w:rPr>
                <w:rFonts w:ascii="Courier New" w:hAnsi="Courier New" w:cs="Courier New"/>
                <w:lang w:val="en-US"/>
              </w:rPr>
              <w:t>#include &lt;stdio.h&gt;</w:t>
            </w:r>
          </w:p>
          <w:p w14:paraId="51557C7B" w14:textId="77777777" w:rsidR="007F4EC8" w:rsidRPr="007E68B2" w:rsidRDefault="007E68B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E68B2">
              <w:rPr>
                <w:rFonts w:ascii="Courier New" w:hAnsi="Courier New" w:cs="Courier New"/>
                <w:lang w:val="en-US"/>
              </w:rPr>
              <w:t xml:space="preserve">#include &lt;unistd.h&gt; // fork(), exec() </w:t>
            </w:r>
          </w:p>
          <w:p w14:paraId="51557C7C" w14:textId="77777777" w:rsidR="007F4EC8" w:rsidRDefault="007E68B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&lt;sys/types.h&gt; // tipos de dados como pid_t</w:t>
            </w:r>
          </w:p>
          <w:p w14:paraId="51557C7D" w14:textId="77777777" w:rsidR="007F4EC8" w:rsidRDefault="007E68B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wait.h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&gt; //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wait(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14:paraId="51557C7F" w14:textId="77777777" w:rsidR="007E68B2" w:rsidRPr="007E68B2" w:rsidRDefault="007E68B2">
      <w:pPr>
        <w:rPr>
          <w:lang w:val="en-US"/>
        </w:rPr>
        <w:sectPr w:rsidR="00000000" w:rsidRPr="007E68B2">
          <w:pgSz w:w="11906" w:h="16838"/>
          <w:pgMar w:top="1417" w:right="1701" w:bottom="1417" w:left="1701" w:header="720" w:footer="720" w:gutter="0"/>
          <w:cols w:space="720"/>
        </w:sectPr>
      </w:pPr>
    </w:p>
    <w:p w14:paraId="51557C80" w14:textId="77777777" w:rsidR="007F4EC8" w:rsidRPr="007E68B2" w:rsidRDefault="007F4EC8">
      <w:pPr>
        <w:rPr>
          <w:lang w:val="en-US"/>
        </w:rPr>
      </w:pPr>
    </w:p>
    <w:p w14:paraId="51557C81" w14:textId="77777777" w:rsidR="007F4EC8" w:rsidRPr="007E68B2" w:rsidRDefault="007F4EC8">
      <w:pPr>
        <w:rPr>
          <w:lang w:val="en-US"/>
        </w:rPr>
      </w:pPr>
    </w:p>
    <w:p w14:paraId="51557C82" w14:textId="77777777" w:rsidR="007F4EC8" w:rsidRPr="007E68B2" w:rsidRDefault="007F4EC8">
      <w:pPr>
        <w:rPr>
          <w:lang w:val="en-US"/>
        </w:rPr>
      </w:pPr>
    </w:p>
    <w:p w14:paraId="51557C83" w14:textId="77777777" w:rsidR="007F4EC8" w:rsidRPr="007E68B2" w:rsidRDefault="007F4EC8">
      <w:pPr>
        <w:rPr>
          <w:lang w:val="en-US"/>
        </w:rPr>
      </w:pPr>
    </w:p>
    <w:p w14:paraId="51557C84" w14:textId="77777777" w:rsidR="007F4EC8" w:rsidRPr="007E68B2" w:rsidRDefault="007F4EC8">
      <w:pPr>
        <w:rPr>
          <w:lang w:val="en-US"/>
        </w:rPr>
      </w:pPr>
    </w:p>
    <w:p w14:paraId="51557C85" w14:textId="77777777" w:rsidR="007F4EC8" w:rsidRPr="007E68B2" w:rsidRDefault="007F4EC8">
      <w:pPr>
        <w:rPr>
          <w:lang w:val="en-US"/>
        </w:rPr>
      </w:pPr>
    </w:p>
    <w:p w14:paraId="51557C86" w14:textId="77777777" w:rsidR="007F4EC8" w:rsidRPr="007E68B2" w:rsidRDefault="007F4EC8">
      <w:pPr>
        <w:rPr>
          <w:lang w:val="en-US"/>
        </w:rPr>
      </w:pPr>
    </w:p>
    <w:p w14:paraId="51557C87" w14:textId="77777777" w:rsidR="007E68B2" w:rsidRPr="007E68B2" w:rsidRDefault="007E68B2">
      <w:pPr>
        <w:rPr>
          <w:lang w:val="en-US"/>
        </w:rPr>
        <w:sectPr w:rsidR="00000000" w:rsidRPr="007E68B2">
          <w:type w:val="continuous"/>
          <w:pgSz w:w="11906" w:h="16838"/>
          <w:pgMar w:top="1417" w:right="1701" w:bottom="1417" w:left="1701" w:header="720" w:footer="720" w:gutter="0"/>
          <w:cols w:num="3" w:space="708"/>
        </w:sectPr>
      </w:pPr>
    </w:p>
    <w:p w14:paraId="51557C88" w14:textId="77777777" w:rsidR="007F4EC8" w:rsidRDefault="007E68B2">
      <w:pPr>
        <w:rPr>
          <w:b/>
          <w:bCs/>
        </w:rPr>
      </w:pPr>
      <w:r>
        <w:rPr>
          <w:b/>
          <w:bCs/>
        </w:rPr>
        <w:t>Chamadas</w:t>
      </w:r>
    </w:p>
    <w:p w14:paraId="51557C89" w14:textId="77777777" w:rsidR="007F4EC8" w:rsidRDefault="007E68B2">
      <w:pPr>
        <w:pStyle w:val="ListParagraph"/>
        <w:numPr>
          <w:ilvl w:val="0"/>
          <w:numId w:val="1"/>
        </w:numPr>
      </w:pPr>
      <w:r>
        <w:rPr>
          <w:b/>
          <w:bCs/>
        </w:rPr>
        <w:t>fork( )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7F4EC8" w14:paraId="51557C8B" w14:textId="77777777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7C8A" w14:textId="77777777" w:rsidR="007F4EC8" w:rsidRDefault="007E68B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pid_t fork(void);</w:t>
            </w:r>
          </w:p>
        </w:tc>
      </w:tr>
    </w:tbl>
    <w:p w14:paraId="51557C8C" w14:textId="77777777" w:rsidR="007F4EC8" w:rsidRDefault="007F4EC8">
      <w:pPr>
        <w:pStyle w:val="ListParagraph"/>
        <w:ind w:left="1080"/>
        <w:rPr>
          <w:b/>
          <w:bCs/>
        </w:rPr>
      </w:pPr>
    </w:p>
    <w:p w14:paraId="51557C8D" w14:textId="77777777" w:rsidR="007F4EC8" w:rsidRDefault="007E68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 processo pai, retorna o PID do processo filho criado</w:t>
      </w:r>
    </w:p>
    <w:p w14:paraId="51557C8E" w14:textId="77777777" w:rsidR="007F4EC8" w:rsidRDefault="007E68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 processo filho, retorna 0</w:t>
      </w:r>
    </w:p>
    <w:p w14:paraId="51557C8F" w14:textId="77777777" w:rsidR="007F4EC8" w:rsidRDefault="007E68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Erro: retorna -1 (e nenhum processo é criado)</w:t>
      </w:r>
    </w:p>
    <w:p w14:paraId="51557C90" w14:textId="77777777" w:rsidR="007F4EC8" w:rsidRDefault="007F4EC8">
      <w:pPr>
        <w:pStyle w:val="ListParagraph"/>
        <w:ind w:left="1080"/>
        <w:rPr>
          <w:b/>
          <w:bCs/>
        </w:rPr>
      </w:pPr>
    </w:p>
    <w:p w14:paraId="51557C91" w14:textId="77777777" w:rsidR="007F4EC8" w:rsidRDefault="007E68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wait( ) 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7F4EC8" w:rsidRPr="007E68B2" w14:paraId="51557C93" w14:textId="77777777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7C92" w14:textId="77777777" w:rsidR="007F4EC8" w:rsidRDefault="007E6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kern w:val="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kern w:val="0"/>
                <w:lang w:val="en-US" w:eastAsia="pt-BR"/>
              </w:rPr>
              <w:t>pid_t</w:t>
            </w:r>
            <w:proofErr w:type="spellEnd"/>
            <w:r>
              <w:rPr>
                <w:rFonts w:ascii="Courier New" w:eastAsia="Times New Roman" w:hAnsi="Courier New" w:cs="Courier New"/>
                <w:kern w:val="0"/>
                <w:lang w:val="en-US" w:eastAsia="pt-B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kern w:val="0"/>
                <w:lang w:val="en-US" w:eastAsia="pt-BR"/>
              </w:rPr>
              <w:t>wait(</w:t>
            </w:r>
            <w:proofErr w:type="gramEnd"/>
            <w:r>
              <w:rPr>
                <w:rFonts w:ascii="Courier New" w:eastAsia="Times New Roman" w:hAnsi="Courier New" w:cs="Courier New"/>
                <w:kern w:val="0"/>
                <w:lang w:val="en-US" w:eastAsia="pt-BR"/>
              </w:rPr>
              <w:t>int *status);</w:t>
            </w:r>
          </w:p>
        </w:tc>
      </w:tr>
    </w:tbl>
    <w:p w14:paraId="51557C94" w14:textId="77777777" w:rsidR="007F4EC8" w:rsidRPr="007E68B2" w:rsidRDefault="007F4EC8">
      <w:pPr>
        <w:pStyle w:val="ListParagraph"/>
        <w:ind w:left="1080"/>
        <w:rPr>
          <w:b/>
          <w:bCs/>
          <w:lang w:val="en-US"/>
        </w:rPr>
      </w:pPr>
    </w:p>
    <w:p w14:paraId="51557C95" w14:textId="77777777" w:rsidR="007F4EC8" w:rsidRDefault="007E68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No processo pai, espera até que UM dos seus </w:t>
      </w:r>
      <w:r>
        <w:rPr>
          <w:b/>
          <w:bCs/>
        </w:rPr>
        <w:t>processos filho terminem.</w:t>
      </w:r>
    </w:p>
    <w:p w14:paraId="51557C96" w14:textId="77777777" w:rsidR="007F4EC8" w:rsidRDefault="007E68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 status não é obrigatório</w:t>
      </w:r>
    </w:p>
    <w:p w14:paraId="51557C97" w14:textId="77777777" w:rsidR="007F4EC8" w:rsidRDefault="007F4EC8">
      <w:pPr>
        <w:rPr>
          <w:b/>
          <w:bCs/>
        </w:rPr>
      </w:pPr>
    </w:p>
    <w:p w14:paraId="51557C98" w14:textId="77777777" w:rsidR="007F4EC8" w:rsidRDefault="007E68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exec( ) e variantes</w:t>
      </w:r>
    </w:p>
    <w:p w14:paraId="51557C99" w14:textId="77777777" w:rsidR="007F4EC8" w:rsidRDefault="007F4EC8">
      <w:pPr>
        <w:pStyle w:val="ListParagraph"/>
        <w:ind w:left="360"/>
        <w:rPr>
          <w:b/>
          <w:bCs/>
        </w:rPr>
      </w:pPr>
    </w:p>
    <w:p w14:paraId="51557C9A" w14:textId="77777777" w:rsidR="007F4EC8" w:rsidRDefault="007E68B2">
      <w:pPr>
        <w:pStyle w:val="ListParagraph"/>
        <w:numPr>
          <w:ilvl w:val="1"/>
          <w:numId w:val="1"/>
        </w:numPr>
        <w:jc w:val="both"/>
      </w:pPr>
      <w:r>
        <w:t>Recomenda-se usar a variante execlp( ) para o contexto desse laboratório.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7F4EC8" w:rsidRPr="007E68B2" w14:paraId="51557C9C" w14:textId="77777777">
        <w:tblPrEx>
          <w:tblCellMar>
            <w:top w:w="0" w:type="dxa"/>
            <w:bottom w:w="0" w:type="dxa"/>
          </w:tblCellMar>
        </w:tblPrEx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7C9B" w14:textId="77777777" w:rsidR="007F4EC8" w:rsidRDefault="007E68B2">
            <w:pPr>
              <w:spacing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execlp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const char *file, const char *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arg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..., NULL);</w:t>
            </w:r>
          </w:p>
        </w:tc>
      </w:tr>
    </w:tbl>
    <w:p w14:paraId="51557C9D" w14:textId="77777777" w:rsidR="007F4EC8" w:rsidRDefault="007F4EC8">
      <w:pPr>
        <w:jc w:val="both"/>
        <w:rPr>
          <w:lang w:val="en-US"/>
        </w:rPr>
      </w:pPr>
    </w:p>
    <w:p w14:paraId="51557C9E" w14:textId="77777777" w:rsidR="007F4EC8" w:rsidRDefault="007E68B2">
      <w:pPr>
        <w:pStyle w:val="ListParagraph"/>
        <w:numPr>
          <w:ilvl w:val="1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Exemplo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uso</w:t>
      </w:r>
      <w:proofErr w:type="spellEnd"/>
    </w:p>
    <w:tbl>
      <w:tblPr>
        <w:tblW w:w="7414" w:type="dxa"/>
        <w:tblInd w:w="10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4"/>
      </w:tblGrid>
      <w:tr w:rsidR="007F4EC8" w:rsidRPr="007E68B2" w14:paraId="51557CA0" w14:textId="77777777">
        <w:tblPrEx>
          <w:tblCellMar>
            <w:top w:w="0" w:type="dxa"/>
            <w:bottom w:w="0" w:type="dxa"/>
          </w:tblCellMar>
        </w:tblPrEx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7C9F" w14:textId="77777777" w:rsidR="007F4EC8" w:rsidRDefault="007E68B2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execlp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"ls", "ls", "-l", </w:t>
            </w:r>
            <w:r>
              <w:rPr>
                <w:rFonts w:ascii="Courier New" w:hAnsi="Courier New" w:cs="Courier New"/>
                <w:lang w:val="en-US"/>
              </w:rPr>
              <w:t>"/home", NULL);</w:t>
            </w:r>
          </w:p>
        </w:tc>
      </w:tr>
    </w:tbl>
    <w:p w14:paraId="51557CA1" w14:textId="77777777" w:rsidR="007F4EC8" w:rsidRDefault="007F4EC8">
      <w:pPr>
        <w:jc w:val="both"/>
        <w:rPr>
          <w:lang w:val="en-US"/>
        </w:rPr>
      </w:pPr>
    </w:p>
    <w:p w14:paraId="51557CA2" w14:textId="77777777" w:rsidR="007F4EC8" w:rsidRDefault="007E68B2">
      <w:pPr>
        <w:pStyle w:val="ListParagraph"/>
        <w:numPr>
          <w:ilvl w:val="1"/>
          <w:numId w:val="1"/>
        </w:numPr>
        <w:jc w:val="both"/>
      </w:pPr>
      <w:r>
        <w:t>Para conhecer mais sobre as variantes do exec( ), consulte os recursos abaixo:</w:t>
      </w:r>
    </w:p>
    <w:p w14:paraId="51557CA3" w14:textId="77777777" w:rsidR="007F4EC8" w:rsidRDefault="007E68B2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  <w:sz w:val="20"/>
            <w:szCs w:val="20"/>
          </w:rPr>
          <w:t>https://www.dca.ufrn.br/~adelardo/cursos/DCA409/node39.html</w:t>
        </w:r>
      </w:hyperlink>
    </w:p>
    <w:p w14:paraId="51557CA4" w14:textId="77777777" w:rsidR="007F4EC8" w:rsidRDefault="007E68B2">
      <w:pPr>
        <w:pStyle w:val="ListParagraph"/>
        <w:numPr>
          <w:ilvl w:val="2"/>
          <w:numId w:val="1"/>
        </w:numPr>
      </w:pPr>
      <w:hyperlink r:id="rId8" w:history="1">
        <w:r>
          <w:rPr>
            <w:rStyle w:val="Hyperlink"/>
            <w:sz w:val="20"/>
            <w:szCs w:val="20"/>
          </w:rPr>
          <w:t>https://man7.org/linux/man-pages/man3/exec.3.html</w:t>
        </w:r>
      </w:hyperlink>
    </w:p>
    <w:p w14:paraId="51557CA5" w14:textId="77777777" w:rsidR="007F4EC8" w:rsidRDefault="007E68B2">
      <w:pPr>
        <w:pStyle w:val="ListParagraph"/>
        <w:numPr>
          <w:ilvl w:val="2"/>
          <w:numId w:val="1"/>
        </w:numPr>
      </w:pPr>
      <w:hyperlink r:id="rId9" w:history="1">
        <w:r>
          <w:rPr>
            <w:rStyle w:val="Hyperlink"/>
            <w:sz w:val="20"/>
            <w:szCs w:val="20"/>
          </w:rPr>
          <w:t>https://www.ibm.com/docs/en/aix/7.3?topic=e-exec-execl-execle-execlp-execv-execve-execvp-exect-fexecve-subroutine</w:t>
        </w:r>
      </w:hyperlink>
    </w:p>
    <w:p w14:paraId="51557CA6" w14:textId="77777777" w:rsidR="007F4EC8" w:rsidRDefault="007F4EC8">
      <w:pPr>
        <w:pStyle w:val="ListParagraph"/>
        <w:ind w:left="360"/>
        <w:rPr>
          <w:b/>
          <w:bCs/>
        </w:rPr>
      </w:pPr>
    </w:p>
    <w:p w14:paraId="51557CA7" w14:textId="77777777" w:rsidR="007F4EC8" w:rsidRDefault="007E68B2">
      <w:pPr>
        <w:rPr>
          <w:b/>
          <w:bCs/>
        </w:rPr>
      </w:pPr>
      <w:r>
        <w:rPr>
          <w:b/>
          <w:bCs/>
        </w:rPr>
        <w:t>Orientações</w:t>
      </w:r>
    </w:p>
    <w:p w14:paraId="51557CA8" w14:textId="77777777" w:rsidR="007F4EC8" w:rsidRDefault="007E68B2">
      <w:pPr>
        <w:pStyle w:val="ListParagraph"/>
        <w:numPr>
          <w:ilvl w:val="0"/>
          <w:numId w:val="2"/>
        </w:numPr>
      </w:pPr>
      <w:r>
        <w:t>Lembre de consultar a documentação dos comandos em caso de dúvidas.</w:t>
      </w:r>
    </w:p>
    <w:p w14:paraId="51557CA9" w14:textId="77777777" w:rsidR="007F4EC8" w:rsidRDefault="007E68B2">
      <w:pPr>
        <w:pStyle w:val="ListParagraph"/>
        <w:numPr>
          <w:ilvl w:val="0"/>
          <w:numId w:val="2"/>
        </w:numPr>
      </w:pPr>
      <w:r>
        <w:t>Envie um arquivo .c para cada exercício.</w:t>
      </w:r>
    </w:p>
    <w:p w14:paraId="51557CAA" w14:textId="77777777" w:rsidR="007F4EC8" w:rsidRDefault="007F4EC8">
      <w:pPr>
        <w:pBdr>
          <w:bottom w:val="single" w:sz="6" w:space="1" w:color="000000"/>
        </w:pBdr>
      </w:pPr>
    </w:p>
    <w:p w14:paraId="51557CAB" w14:textId="77777777" w:rsidR="007F4EC8" w:rsidRDefault="007F4EC8">
      <w:pPr>
        <w:pBdr>
          <w:bottom w:val="single" w:sz="6" w:space="1" w:color="000000"/>
        </w:pBdr>
      </w:pPr>
    </w:p>
    <w:p w14:paraId="51557CAC" w14:textId="77777777" w:rsidR="007F4EC8" w:rsidRDefault="007F4EC8">
      <w:pPr>
        <w:pBdr>
          <w:bottom w:val="single" w:sz="6" w:space="1" w:color="000000"/>
        </w:pBdr>
      </w:pPr>
    </w:p>
    <w:p w14:paraId="51557CAD" w14:textId="77777777" w:rsidR="007F4EC8" w:rsidRDefault="007F4EC8">
      <w:pPr>
        <w:pBdr>
          <w:bottom w:val="single" w:sz="6" w:space="1" w:color="000000"/>
        </w:pBdr>
      </w:pPr>
    </w:p>
    <w:p w14:paraId="51557CAE" w14:textId="77777777" w:rsidR="007F4EC8" w:rsidRDefault="007F4EC8">
      <w:pPr>
        <w:pBdr>
          <w:bottom w:val="single" w:sz="6" w:space="1" w:color="000000"/>
        </w:pBdr>
      </w:pPr>
    </w:p>
    <w:p w14:paraId="51557CAF" w14:textId="77777777" w:rsidR="007F4EC8" w:rsidRDefault="007E68B2">
      <w:r>
        <w:rPr>
          <w:b/>
          <w:bCs/>
        </w:rPr>
        <w:t>EXERCÍCIO 1.</w:t>
      </w:r>
      <w:r>
        <w:t xml:space="preserve"> </w:t>
      </w:r>
      <w:r>
        <w:rPr>
          <w:rFonts w:cs="Arial"/>
        </w:rPr>
        <w:t>Escreva um programa em C que crie um processo filho utilizando fork().</w:t>
      </w:r>
    </w:p>
    <w:p w14:paraId="51557CB0" w14:textId="77777777" w:rsidR="007F4EC8" w:rsidRDefault="007E68B2">
      <w:pPr>
        <w:pStyle w:val="ListParagraph"/>
        <w:numPr>
          <w:ilvl w:val="0"/>
          <w:numId w:val="3"/>
        </w:numPr>
      </w:pPr>
      <w:r>
        <w:t xml:space="preserve">No processo pai, </w:t>
      </w:r>
      <w:r>
        <w:t>imprima o PID do processo pai e do filho.</w:t>
      </w:r>
    </w:p>
    <w:p w14:paraId="51557CB1" w14:textId="77777777" w:rsidR="007F4EC8" w:rsidRDefault="007F4EC8">
      <w:pPr>
        <w:pStyle w:val="ListParagraph"/>
        <w:ind w:left="1080"/>
      </w:pPr>
    </w:p>
    <w:p w14:paraId="51557CB2" w14:textId="77777777" w:rsidR="007F4EC8" w:rsidRDefault="007E68B2">
      <w:pPr>
        <w:pStyle w:val="ListParagraph"/>
        <w:numPr>
          <w:ilvl w:val="0"/>
          <w:numId w:val="3"/>
        </w:numPr>
      </w:pPr>
      <w:r>
        <w:t>No processo filho, imprima uma mensagem informando que ele é o filho e o PID dele.</w:t>
      </w:r>
      <w:r>
        <w:br/>
      </w:r>
    </w:p>
    <w:p w14:paraId="51557CB3" w14:textId="77777777" w:rsidR="007F4EC8" w:rsidRDefault="007E68B2">
      <w:pPr>
        <w:pStyle w:val="ListParagraph"/>
        <w:numPr>
          <w:ilvl w:val="0"/>
          <w:numId w:val="3"/>
        </w:numPr>
        <w:jc w:val="both"/>
      </w:pPr>
      <w:r>
        <w:t>Adicione um código no processo filho para fazer com que ele execute um loop que imprime uma mensagem 5 vezes, com um intervalo de 1 segundo entre as mensagens.</w:t>
      </w:r>
    </w:p>
    <w:p w14:paraId="51557CB4" w14:textId="77777777" w:rsidR="007F4EC8" w:rsidRDefault="007F4EC8">
      <w:pPr>
        <w:pBdr>
          <w:bottom w:val="single" w:sz="6" w:space="1" w:color="000000"/>
        </w:pBdr>
        <w:rPr>
          <w:rFonts w:cs="Arial"/>
        </w:rPr>
      </w:pPr>
    </w:p>
    <w:p w14:paraId="51557CB5" w14:textId="77777777" w:rsidR="007F4EC8" w:rsidRDefault="007E68B2">
      <w:r>
        <w:rPr>
          <w:b/>
          <w:bCs/>
        </w:rPr>
        <w:t>EXERCÍCIO 2.</w:t>
      </w:r>
      <w:r>
        <w:t xml:space="preserve"> Modifique o programa anterior para que o processo pai use wait() para aguardar que o processo filho termine antes de continuar sua execução.</w:t>
      </w:r>
    </w:p>
    <w:p w14:paraId="51557CB6" w14:textId="77777777" w:rsidR="007F4EC8" w:rsidRDefault="007E68B2">
      <w:pPr>
        <w:pStyle w:val="ListParagraph"/>
        <w:numPr>
          <w:ilvl w:val="0"/>
          <w:numId w:val="4"/>
        </w:numPr>
      </w:pPr>
      <w:r>
        <w:t>Após o término do filho, o pai deve imprimir uma mensagem informando que o filho terminou.</w:t>
      </w:r>
    </w:p>
    <w:p w14:paraId="51557CB7" w14:textId="77777777" w:rsidR="007F4EC8" w:rsidRDefault="007F4EC8">
      <w:pPr>
        <w:pBdr>
          <w:bottom w:val="single" w:sz="6" w:space="1" w:color="000000"/>
        </w:pBdr>
        <w:rPr>
          <w:rFonts w:cs="Arial"/>
        </w:rPr>
      </w:pPr>
    </w:p>
    <w:p w14:paraId="51557CB8" w14:textId="77777777" w:rsidR="007F4EC8" w:rsidRDefault="007E68B2">
      <w:r>
        <w:rPr>
          <w:b/>
          <w:bCs/>
        </w:rPr>
        <w:t>EXERCÍCIO 3.</w:t>
      </w:r>
      <w:r>
        <w:t xml:space="preserve"> Modifique o processo filho para que, em vez de executar um loop, ele execute um novo programa (como ls, ou pwd) usando exec() ou suas outras variações.</w:t>
      </w:r>
    </w:p>
    <w:p w14:paraId="51557CB9" w14:textId="77777777" w:rsidR="007F4EC8" w:rsidRDefault="007E68B2">
      <w:pPr>
        <w:pStyle w:val="ListParagraph"/>
        <w:numPr>
          <w:ilvl w:val="0"/>
          <w:numId w:val="5"/>
        </w:numPr>
        <w:jc w:val="both"/>
      </w:pPr>
      <w:r>
        <w:t>O processo pai deve continuar aguardando o término do filho.</w:t>
      </w:r>
    </w:p>
    <w:p w14:paraId="51557CBA" w14:textId="77777777" w:rsidR="007F4EC8" w:rsidRDefault="007F4EC8">
      <w:pPr>
        <w:jc w:val="both"/>
      </w:pPr>
    </w:p>
    <w:p w14:paraId="51557CBB" w14:textId="77777777" w:rsidR="007F4EC8" w:rsidRDefault="007F4EC8">
      <w:pPr>
        <w:jc w:val="both"/>
      </w:pPr>
    </w:p>
    <w:p w14:paraId="51557CBC" w14:textId="77777777" w:rsidR="007F4EC8" w:rsidRDefault="007F4EC8">
      <w:pPr>
        <w:jc w:val="both"/>
      </w:pPr>
    </w:p>
    <w:p w14:paraId="51557CBD" w14:textId="77777777" w:rsidR="007F4EC8" w:rsidRDefault="007F4EC8">
      <w:pPr>
        <w:pStyle w:val="ListParagraph"/>
        <w:ind w:left="1080"/>
        <w:jc w:val="both"/>
      </w:pPr>
    </w:p>
    <w:sectPr w:rsidR="007F4EC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57C6F" w14:textId="77777777" w:rsidR="007E68B2" w:rsidRDefault="007E68B2">
      <w:pPr>
        <w:spacing w:after="0" w:line="240" w:lineRule="auto"/>
      </w:pPr>
      <w:r>
        <w:separator/>
      </w:r>
    </w:p>
  </w:endnote>
  <w:endnote w:type="continuationSeparator" w:id="0">
    <w:p w14:paraId="51557C71" w14:textId="77777777" w:rsidR="007E68B2" w:rsidRDefault="007E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57C6B" w14:textId="77777777" w:rsidR="007E68B2" w:rsidRDefault="007E68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1557C6D" w14:textId="77777777" w:rsidR="007E68B2" w:rsidRDefault="007E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7995"/>
    <w:multiLevelType w:val="multilevel"/>
    <w:tmpl w:val="57B40BA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B844522"/>
    <w:multiLevelType w:val="multilevel"/>
    <w:tmpl w:val="F478442A"/>
    <w:lvl w:ilvl="0">
      <w:numFmt w:val="bullet"/>
      <w:lvlText w:val=""/>
      <w:lvlJc w:val="left"/>
      <w:pPr>
        <w:ind w:left="1080" w:hanging="720"/>
      </w:pPr>
      <w:rPr>
        <w:rFonts w:ascii="Symbol" w:hAnsi="Symbol"/>
        <w:b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51171EDC"/>
    <w:multiLevelType w:val="multilevel"/>
    <w:tmpl w:val="3B0A7986"/>
    <w:lvl w:ilvl="0">
      <w:numFmt w:val="bullet"/>
      <w:lvlText w:val=""/>
      <w:lvlJc w:val="left"/>
      <w:pPr>
        <w:ind w:left="1080" w:hanging="720"/>
      </w:pPr>
      <w:rPr>
        <w:rFonts w:ascii="Symbol" w:hAnsi="Symbol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" w15:restartNumberingAfterBreak="0">
    <w:nsid w:val="5A5A73D7"/>
    <w:multiLevelType w:val="multilevel"/>
    <w:tmpl w:val="A7C4753E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</w:abstractNum>
  <w:abstractNum w:abstractNumId="4" w15:restartNumberingAfterBreak="0">
    <w:nsid w:val="62B50E43"/>
    <w:multiLevelType w:val="multilevel"/>
    <w:tmpl w:val="C1DA42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43008722">
    <w:abstractNumId w:val="3"/>
  </w:num>
  <w:num w:numId="2" w16cid:durableId="395395906">
    <w:abstractNumId w:val="0"/>
  </w:num>
  <w:num w:numId="3" w16cid:durableId="728385816">
    <w:abstractNumId w:val="1"/>
  </w:num>
  <w:num w:numId="4" w16cid:durableId="1305965747">
    <w:abstractNumId w:val="4"/>
  </w:num>
  <w:num w:numId="5" w16cid:durableId="88460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F4EC8"/>
    <w:rsid w:val="001D0D64"/>
    <w:rsid w:val="007E68B2"/>
    <w:rsid w:val="007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7C6B"/>
  <w15:docId w15:val="{EE7F4DA6-DC60-4F32-A213-5B225DE8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pt-BR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3/exec.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a.ufrn.br/~adelardo/cursos/DCA409/node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aix/7.3?topic=e-exec-execl-execle-execlp-execv-execve-execvp-exect-fexecve-subrout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CERQUEIRA FIGUEIREDO</dc:creator>
  <dc:description/>
  <cp:lastModifiedBy>LUCAS CERQUEIRA FIGUEIREDO</cp:lastModifiedBy>
  <cp:revision>2</cp:revision>
  <cp:lastPrinted>2024-08-29T02:23:00Z</cp:lastPrinted>
  <dcterms:created xsi:type="dcterms:W3CDTF">2024-09-02T11:46:00Z</dcterms:created>
  <dcterms:modified xsi:type="dcterms:W3CDTF">2024-09-02T11:46:00Z</dcterms:modified>
</cp:coreProperties>
</file>